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F696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F696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696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235751" w:rsidP="002357C1">
      <w:pPr>
        <w:ind w:firstLine="720"/>
      </w:pPr>
      <w:r>
        <w:t>Criação de</w:t>
      </w:r>
      <w:r w:rsidR="004E6DFA">
        <w:t xml:space="preserve"> um banco de dados</w:t>
      </w:r>
      <w:r>
        <w:t xml:space="preserve"> capaz</w:t>
      </w:r>
      <w:r w:rsidR="004E6DFA">
        <w:t xml:space="preserve"> </w:t>
      </w:r>
      <w:r>
        <w:t>de</w:t>
      </w:r>
      <w:r w:rsidR="004E6DFA">
        <w:t xml:space="preserve"> armazenar todas as informações </w:t>
      </w:r>
      <w:r>
        <w:t>dos pacientes, médicos e consultas.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235751" w:rsidP="00235751">
      <w:pPr>
        <w:ind w:firstLine="720"/>
      </w:pPr>
      <w:r>
        <w:t xml:space="preserve">O projeto é baseado em criar tabelas que acomoda os pacientes, médicos e suas consultas, dando descrições a cada uma delas por exemplo: Médico Psiquiátrico 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235751" w:rsidP="00235751">
      <w:r>
        <w:tab/>
        <w:t xml:space="preserve">Uma clínica de São Paulo começou utilizar </w:t>
      </w:r>
      <w:r w:rsidR="00BD7F4B">
        <w:t>planilhas eletrônicas,</w:t>
      </w:r>
      <w:r>
        <w:t xml:space="preserve"> porém por não aguentar </w:t>
      </w:r>
      <w:r w:rsidR="00BD7F4B">
        <w:t>a demanda</w:t>
      </w:r>
      <w:r>
        <w:t xml:space="preserve"> solicitou um serviço para o desenvolvimento de um sistema que automatize esses processos no caso o banco de dados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235751">
      <w:r>
        <w:t>Modelagem de software é a ideia inicial que temos de um projeto.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235751">
      <w:r>
        <w:t>Modelo lógico, é o modelo em que definimos quais serão os atributos, chaves primarias e estrangeiras de cada tabela</w:t>
      </w:r>
      <w:r w:rsidR="00BD7F4B">
        <w:rPr>
          <w:noProof/>
        </w:rPr>
        <w:drawing>
          <wp:inline distT="0" distB="0" distL="0" distR="0" wp14:anchorId="1A82E635" wp14:editId="2AC63A86">
            <wp:extent cx="2865120" cy="254807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74" cy="254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235751" w:rsidP="008A7F37">
      <w:r>
        <w:t>A parte final modelo em que aplicamos tudo do modelo lógico, porém preenchemos com todos os atributos</w:t>
      </w:r>
    </w:p>
    <w:p w:rsidR="00BD7F4B" w:rsidRDefault="0054222A" w:rsidP="008A7F37">
      <w:r>
        <w:rPr>
          <w:noProof/>
        </w:rPr>
        <w:drawing>
          <wp:inline distT="0" distB="0" distL="0" distR="0" wp14:anchorId="5D7425FE" wp14:editId="28A8D2EE">
            <wp:extent cx="5732145" cy="354584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lastRenderedPageBreak/>
        <w:t>Modelo Conceitual</w:t>
      </w:r>
      <w:bookmarkEnd w:id="15"/>
      <w:bookmarkEnd w:id="16"/>
    </w:p>
    <w:p w:rsidR="00DA19B6" w:rsidRDefault="00235751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Modelo que da a base para a continuação dos outros, só mostra as entidades associadas e suas ligações (1:1,1:N,</w:t>
      </w:r>
      <w:r w:rsidR="00EF5743" w:rsidRPr="00EF5743">
        <w:rPr>
          <w:noProof/>
        </w:rPr>
        <w:t xml:space="preserve"> </w:t>
      </w:r>
      <w:r w:rsidR="00EF5743">
        <w:rPr>
          <w:noProof/>
        </w:rPr>
        <w:t xml:space="preserve"> </w:t>
      </w:r>
      <w:r w:rsidR="00EF5743">
        <w:rPr>
          <w:noProof/>
        </w:rPr>
        <w:drawing>
          <wp:inline distT="0" distB="0" distL="0" distR="0" wp14:anchorId="78066B3A" wp14:editId="294C96F1">
            <wp:extent cx="2590800" cy="27085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32" cy="27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AF6962" w:rsidP="00295E15">
      <w:pPr>
        <w:ind w:firstLine="720"/>
      </w:pPr>
      <w:hyperlink r:id="rId15" w:history="1">
        <w:r w:rsidR="00971FB9">
          <w:rPr>
            <w:rStyle w:val="Hyperlink"/>
          </w:rPr>
          <w:t>https://trello.com/b/18r8nMcT/sp-medical-group</w:t>
        </w:r>
      </w:hyperlink>
    </w:p>
    <w:tbl>
      <w:tblPr>
        <w:tblStyle w:val="Tabelafinanceira"/>
        <w:tblW w:w="2391" w:type="pct"/>
        <w:tblLook w:val="04E0" w:firstRow="1" w:lastRow="1" w:firstColumn="1" w:lastColumn="0" w:noHBand="0" w:noVBand="1"/>
        <w:tblDescription w:val="Tabela de capital inicial"/>
      </w:tblPr>
      <w:tblGrid>
        <w:gridCol w:w="1599"/>
        <w:gridCol w:w="1041"/>
        <w:gridCol w:w="1041"/>
        <w:gridCol w:w="1041"/>
      </w:tblGrid>
      <w:tr w:rsidR="006F2E65" w:rsidTr="006F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</w:tcPr>
          <w:p w:rsidR="006F2E65" w:rsidRDefault="006F2E65"/>
        </w:tc>
        <w:tc>
          <w:tcPr>
            <w:tcW w:w="1234" w:type="pct"/>
          </w:tcPr>
          <w:p w:rsidR="006F2E65" w:rsidRDefault="006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234" w:type="pct"/>
          </w:tcPr>
          <w:p w:rsidR="006F2E65" w:rsidRDefault="006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047" w:type="pct"/>
          </w:tcPr>
          <w:p w:rsidR="006F2E65" w:rsidRDefault="006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6F2E65" w:rsidTr="006F2E65">
        <w:trPr>
          <w:cantSplit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</w:tcPr>
          <w:p w:rsidR="006F2E65" w:rsidRPr="00BD3832" w:rsidRDefault="006F2E65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234" w:type="pct"/>
          </w:tcPr>
          <w:p w:rsidR="006F2E65" w:rsidRDefault="006F2E65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7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E65" w:rsidTr="006F2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</w:tcPr>
          <w:p w:rsidR="006F2E65" w:rsidRPr="008A7F37" w:rsidRDefault="006F2E65">
            <w:r>
              <w:rPr>
                <w:b/>
                <w:caps/>
              </w:rPr>
              <w:t>Modelo Físico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7" w:type="pct"/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F2E65" w:rsidTr="006F2E65">
        <w:trPr>
          <w:cantSplit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tcBorders>
              <w:left w:val="single" w:sz="4" w:space="0" w:color="auto"/>
            </w:tcBorders>
          </w:tcPr>
          <w:p w:rsidR="006F2E65" w:rsidRDefault="006F2E65" w:rsidP="008A7F37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4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7" w:type="pct"/>
          </w:tcPr>
          <w:p w:rsidR="006F2E65" w:rsidRDefault="006F2E6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E65" w:rsidTr="006F2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tcBorders>
              <w:left w:val="single" w:sz="4" w:space="0" w:color="auto"/>
              <w:bottom w:val="single" w:sz="4" w:space="0" w:color="auto"/>
            </w:tcBorders>
          </w:tcPr>
          <w:p w:rsidR="006F2E65" w:rsidRPr="008A7F37" w:rsidRDefault="006F2E65" w:rsidP="008A7F37">
            <w:r>
              <w:t>Script</w:t>
            </w:r>
          </w:p>
        </w:tc>
        <w:tc>
          <w:tcPr>
            <w:tcW w:w="1234" w:type="pct"/>
            <w:tcBorders>
              <w:bottom w:val="single" w:sz="4" w:space="0" w:color="auto"/>
            </w:tcBorders>
          </w:tcPr>
          <w:p w:rsidR="006F2E65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4" w:type="pct"/>
          </w:tcPr>
          <w:p w:rsidR="006F2E65" w:rsidRPr="0054222A" w:rsidRDefault="006F2E6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54222A">
              <w:rPr>
                <w:color w:val="000000" w:themeColor="text1"/>
              </w:rPr>
              <w:t>X</w:t>
            </w:r>
          </w:p>
        </w:tc>
        <w:tc>
          <w:tcPr>
            <w:tcW w:w="1047" w:type="pct"/>
          </w:tcPr>
          <w:p w:rsidR="006F2E65" w:rsidRPr="0054222A" w:rsidRDefault="0054222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54222A">
              <w:rPr>
                <w:color w:val="000000" w:themeColor="text1"/>
              </w:rPr>
              <w:t>X</w:t>
            </w:r>
          </w:p>
        </w:tc>
      </w:tr>
      <w:tr w:rsidR="006F2E65" w:rsidTr="006F2E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pct"/>
            <w:tcBorders>
              <w:left w:val="single" w:sz="4" w:space="0" w:color="auto"/>
              <w:bottom w:val="single" w:sz="4" w:space="0" w:color="auto"/>
            </w:tcBorders>
          </w:tcPr>
          <w:p w:rsidR="006F2E65" w:rsidRPr="006F2E65" w:rsidRDefault="006F2E65" w:rsidP="008A7F37">
            <w:pPr>
              <w:rPr>
                <w:color w:val="000000" w:themeColor="text1"/>
              </w:rPr>
            </w:pPr>
            <w:r w:rsidRPr="006F2E65">
              <w:rPr>
                <w:color w:val="000000" w:themeColor="text1"/>
              </w:rPr>
              <w:t>DOCUMENTAÇÃO</w:t>
            </w:r>
          </w:p>
        </w:tc>
        <w:tc>
          <w:tcPr>
            <w:tcW w:w="1234" w:type="pct"/>
            <w:tcBorders>
              <w:bottom w:val="single" w:sz="4" w:space="0" w:color="auto"/>
            </w:tcBorders>
          </w:tcPr>
          <w:p w:rsidR="006F2E65" w:rsidRPr="006F2E65" w:rsidRDefault="006F2E6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34" w:type="pct"/>
          </w:tcPr>
          <w:p w:rsidR="006F2E65" w:rsidRPr="0054222A" w:rsidRDefault="006F2E6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0"/>
              </w:rPr>
            </w:pPr>
            <w:r w:rsidRPr="0054222A">
              <w:rPr>
                <w:rFonts w:asciiTheme="minorHAnsi" w:hAnsiTheme="minorHAnsi"/>
                <w:color w:val="000000" w:themeColor="text1"/>
                <w:sz w:val="20"/>
              </w:rPr>
              <w:t>X</w:t>
            </w:r>
          </w:p>
        </w:tc>
        <w:tc>
          <w:tcPr>
            <w:tcW w:w="1047" w:type="pct"/>
          </w:tcPr>
          <w:p w:rsidR="006F2E65" w:rsidRPr="0054222A" w:rsidRDefault="0054222A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0"/>
              </w:rPr>
            </w:pPr>
            <w:r w:rsidRPr="0054222A">
              <w:rPr>
                <w:rFonts w:asciiTheme="minorHAnsi" w:hAnsiTheme="minorHAnsi"/>
                <w:color w:val="000000" w:themeColor="text1"/>
                <w:sz w:val="20"/>
              </w:rPr>
              <w:t>X</w:t>
            </w: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962" w:rsidRDefault="00AF6962">
      <w:pPr>
        <w:spacing w:after="0" w:line="240" w:lineRule="auto"/>
      </w:pPr>
      <w:r>
        <w:separator/>
      </w:r>
    </w:p>
  </w:endnote>
  <w:endnote w:type="continuationSeparator" w:id="0">
    <w:p w:rsidR="00AF6962" w:rsidRDefault="00AF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F696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962" w:rsidRDefault="00AF6962">
      <w:pPr>
        <w:spacing w:after="0" w:line="240" w:lineRule="auto"/>
      </w:pPr>
      <w:r>
        <w:separator/>
      </w:r>
    </w:p>
  </w:footnote>
  <w:footnote w:type="continuationSeparator" w:id="0">
    <w:p w:rsidR="00AF6962" w:rsidRDefault="00AF6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E5445"/>
    <w:rsid w:val="00235751"/>
    <w:rsid w:val="002357C1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4E6DFA"/>
    <w:rsid w:val="005177BA"/>
    <w:rsid w:val="00524B9A"/>
    <w:rsid w:val="0054222A"/>
    <w:rsid w:val="00585F9D"/>
    <w:rsid w:val="00657A13"/>
    <w:rsid w:val="00674BE9"/>
    <w:rsid w:val="00695C1D"/>
    <w:rsid w:val="006E0CD1"/>
    <w:rsid w:val="006F2E65"/>
    <w:rsid w:val="006F3AFC"/>
    <w:rsid w:val="00723849"/>
    <w:rsid w:val="00726550"/>
    <w:rsid w:val="00730217"/>
    <w:rsid w:val="00792337"/>
    <w:rsid w:val="007959B7"/>
    <w:rsid w:val="007C7D98"/>
    <w:rsid w:val="007F3CBC"/>
    <w:rsid w:val="00894B11"/>
    <w:rsid w:val="008A7F37"/>
    <w:rsid w:val="008B137F"/>
    <w:rsid w:val="008D4D82"/>
    <w:rsid w:val="00952E23"/>
    <w:rsid w:val="00971FB9"/>
    <w:rsid w:val="00997D7D"/>
    <w:rsid w:val="009A3F87"/>
    <w:rsid w:val="009B5655"/>
    <w:rsid w:val="009E2D84"/>
    <w:rsid w:val="00A25BD2"/>
    <w:rsid w:val="00A967A8"/>
    <w:rsid w:val="00AF6962"/>
    <w:rsid w:val="00B36547"/>
    <w:rsid w:val="00BB5B9E"/>
    <w:rsid w:val="00BD3832"/>
    <w:rsid w:val="00BD7F4B"/>
    <w:rsid w:val="00BE6308"/>
    <w:rsid w:val="00BF7DCB"/>
    <w:rsid w:val="00C26497"/>
    <w:rsid w:val="00C86073"/>
    <w:rsid w:val="00C92BD1"/>
    <w:rsid w:val="00D0024A"/>
    <w:rsid w:val="00D725EF"/>
    <w:rsid w:val="00DA19B6"/>
    <w:rsid w:val="00DB563A"/>
    <w:rsid w:val="00DE3EA9"/>
    <w:rsid w:val="00E43E78"/>
    <w:rsid w:val="00E6531E"/>
    <w:rsid w:val="00E95AA4"/>
    <w:rsid w:val="00EB66D8"/>
    <w:rsid w:val="00EF5743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5914B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18r8nMcT/sp-medical-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042F8"/>
    <w:rsid w:val="00571EE0"/>
    <w:rsid w:val="007A31B8"/>
    <w:rsid w:val="007C0A96"/>
    <w:rsid w:val="00876107"/>
    <w:rsid w:val="00914172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E73AE-7FD6-4F29-BFA2-E6D8CF2C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</TotalTime>
  <Pages>13</Pages>
  <Words>567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Nícolas Silva Freitas</cp:lastModifiedBy>
  <cp:revision>9</cp:revision>
  <dcterms:created xsi:type="dcterms:W3CDTF">2020-02-11T12:10:00Z</dcterms:created>
  <dcterms:modified xsi:type="dcterms:W3CDTF">2020-02-12T11:54:00Z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